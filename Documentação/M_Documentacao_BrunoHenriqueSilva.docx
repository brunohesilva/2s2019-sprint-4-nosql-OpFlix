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 w:rsidP="005824E0">
              <w:pPr>
                <w:pStyle w:val="Logotipo"/>
                <w:ind w:firstLine="720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B6FF4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B6FF4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332938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332938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3293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33293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3293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33293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3293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33293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33293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33293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33293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3293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3293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3293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3293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3293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3293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3293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3293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3293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3293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33293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5B6FF4" w:rsidRDefault="005B6FF4" w:rsidP="005B6FF4">
      <w:r w:rsidRPr="000B7D73">
        <w:t xml:space="preserve">Este </w:t>
      </w:r>
      <w:r>
        <w:t>sistema</w:t>
      </w:r>
      <w:r w:rsidRPr="000B7D73">
        <w:t xml:space="preserve"> tem como objetivo demonstrar todas as funcionalidades da plataforma </w:t>
      </w:r>
      <w:r>
        <w:t>OpFlix</w:t>
      </w:r>
      <w:r w:rsidRPr="000B7D73">
        <w:t xml:space="preserve">, que visa demonstrar </w:t>
      </w:r>
      <w:r>
        <w:t>a uma plataforma onde você pode ver os últimos lançamentos do cinema e divulgação de sua página na Web por meio das Mídias Sociais.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5B6FF4">
      <w:r>
        <w:t>Esse sistema integrado com base na primeira parte em Banco de Dados tem como principais funcionalidades o cadastro de Filmes e Séries, definindo características distintas é a criação de Usuários.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5B6FF4">
      <w:r>
        <w:t>A primeira parte do projeto se baseia na criação de tabelas por meio do sistema de Banco de Dados com utilização no SQL Server Management é fácil visualização dos clientes.</w:t>
      </w:r>
      <w:r w:rsidR="008A7F37"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5B6FF4" w:rsidRDefault="005B6FF4" w:rsidP="005B6FF4">
      <w:r w:rsidRPr="002C1B06"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5B6FF4" w:rsidRDefault="005B6FF4" w:rsidP="005B6FF4">
      <w:r w:rsidRPr="00144AAB">
        <w:t>O modelo lógico já leva em conta algumas limitações e implementa recursos como adequação de padrão e nomenclatura, define as chaves primárias e estrangeiras, normalização, integridade referencial, entre outras. Para o modelo lógico deve ser criado levando em conta os exemplos de modelagem de dados criados no modelo conceitual.</w:t>
      </w:r>
    </w:p>
    <w:p w:rsidR="00DA19B6" w:rsidRDefault="009425D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32145" cy="5445760"/>
            <wp:effectExtent l="0" t="0" r="1905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Logico_BrunoHenriqueSilv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FF4" w:rsidRDefault="005B6FF4" w:rsidP="008A7F37">
      <w:pPr>
        <w:pStyle w:val="cabealho2"/>
      </w:pPr>
      <w:bookmarkStart w:id="6" w:name="_Toc533767849"/>
    </w:p>
    <w:p w:rsidR="005B6FF4" w:rsidRDefault="005B6FF4" w:rsidP="005B6FF4"/>
    <w:p w:rsidR="005B6FF4" w:rsidRPr="005B6FF4" w:rsidRDefault="005B6FF4" w:rsidP="005B6FF4"/>
    <w:p w:rsidR="00DA19B6" w:rsidRDefault="00C92BD1" w:rsidP="008A7F37">
      <w:pPr>
        <w:pStyle w:val="cabealho2"/>
      </w:pPr>
      <w:r>
        <w:lastRenderedPageBreak/>
        <w:t>Modelo Físico</w:t>
      </w:r>
      <w:bookmarkEnd w:id="6"/>
    </w:p>
    <w:p w:rsidR="009425DF" w:rsidRPr="00144AAB" w:rsidRDefault="009425DF" w:rsidP="009425DF">
      <w:r w:rsidRPr="00144AAB"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9425DF" w:rsidRPr="009425DF" w:rsidRDefault="009425DF" w:rsidP="009425D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492875" cy="6638925"/>
            <wp:effectExtent l="0" t="0" r="317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Fis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5DF" w:rsidRDefault="009425DF" w:rsidP="008A7F37">
      <w:pPr>
        <w:pStyle w:val="cabealho2"/>
      </w:pPr>
      <w:bookmarkStart w:id="7" w:name="_Toc533767850"/>
    </w:p>
    <w:p w:rsidR="009425DF" w:rsidRDefault="009425DF" w:rsidP="008A7F37">
      <w:pPr>
        <w:pStyle w:val="cabealho2"/>
      </w:pPr>
    </w:p>
    <w:p w:rsidR="009425DF" w:rsidRDefault="009425DF" w:rsidP="008A7F37">
      <w:pPr>
        <w:pStyle w:val="cabealho2"/>
      </w:pPr>
    </w:p>
    <w:p w:rsidR="009425DF" w:rsidRPr="009425DF" w:rsidRDefault="009425DF" w:rsidP="009425DF"/>
    <w:p w:rsidR="00C92BD1" w:rsidRDefault="00C92BD1" w:rsidP="008A7F37">
      <w:pPr>
        <w:pStyle w:val="cabealho2"/>
      </w:pPr>
      <w:r>
        <w:lastRenderedPageBreak/>
        <w:t>Modelo Conceitual</w:t>
      </w:r>
      <w:bookmarkEnd w:id="7"/>
    </w:p>
    <w:p w:rsidR="00DA19B6" w:rsidRDefault="00DA19B6"/>
    <w:p w:rsidR="009425DF" w:rsidRDefault="009425DF" w:rsidP="009425DF">
      <w:pPr>
        <w:tabs>
          <w:tab w:val="center" w:pos="4513"/>
        </w:tabs>
      </w:pPr>
      <w:r w:rsidRPr="00144AAB">
        <w:t>A modelagem conceitual baseia-se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 Diagrama de Entidade e Relacionamento, onde deverão ser identificados todas as entidades e os relacionamentos entre elas. Este diagrama é a chave para a compreensão do modelo conceitual de dados.</w:t>
      </w:r>
    </w:p>
    <w:p w:rsidR="009425DF" w:rsidRDefault="009425DF"/>
    <w:p w:rsidR="009425DF" w:rsidRDefault="004D6443">
      <w:r>
        <w:rPr>
          <w:noProof/>
        </w:rPr>
        <w:drawing>
          <wp:inline distT="0" distB="0" distL="0" distR="0">
            <wp:extent cx="5732145" cy="690118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_DiagramaConceitual_BrunoHenriqueSilv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9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DF" w:rsidRDefault="009425DF">
      <w:pPr>
        <w:sectPr w:rsidR="009425DF" w:rsidSect="007C7D98">
          <w:footerReference w:type="default" r:id="rId20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1B6972" w:rsidRDefault="005A62EC">
      <w:pPr>
        <w:pStyle w:val="cabealho2"/>
      </w:pPr>
      <w:bookmarkStart w:id="8" w:name="_Toc533767851"/>
      <w:r>
        <w:lastRenderedPageBreak/>
        <w:t>Como executar</w:t>
      </w:r>
    </w:p>
    <w:p w:rsidR="005A62EC" w:rsidRDefault="005A62EC" w:rsidP="005A62EC"/>
    <w:p w:rsidR="005A62EC" w:rsidRPr="005A62EC" w:rsidRDefault="005A62EC" w:rsidP="005A62EC">
      <w:r>
        <w:t xml:space="preserve">Abra os diagramas enviado por meio do Repositório </w:t>
      </w:r>
      <w:r w:rsidR="00763250">
        <w:t xml:space="preserve">no </w:t>
      </w:r>
      <w:r w:rsidR="00FA121A">
        <w:t xml:space="preserve">SQL Server Management na seguinte ordem </w:t>
      </w:r>
      <w:r w:rsidR="00FA121A" w:rsidRPr="00FA121A">
        <w:t>M_01_BrunoHenriqueSilva_DDL</w:t>
      </w:r>
      <w:r w:rsidR="00FA121A">
        <w:t xml:space="preserve">, </w:t>
      </w:r>
      <w:r w:rsidR="00FA121A" w:rsidRPr="00FA121A">
        <w:t>M_02_BrunoHenriqueSilva_DML</w:t>
      </w:r>
      <w:r w:rsidR="00FA121A">
        <w:t xml:space="preserve">, </w:t>
      </w:r>
      <w:r w:rsidR="00FA121A" w:rsidRPr="00FA121A">
        <w:t>M_03_BrunoHenriqueSilva_DQL</w:t>
      </w:r>
      <w:r w:rsidR="00FA121A">
        <w:t>.</w:t>
      </w:r>
    </w:p>
    <w:p w:rsidR="00DA19B6" w:rsidRDefault="008A7F37">
      <w:pPr>
        <w:pStyle w:val="cabealho2"/>
      </w:pPr>
      <w:r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Pr="009D7B5E" w:rsidRDefault="006E0CD1" w:rsidP="006E0CD1">
      <w:pPr>
        <w:rPr>
          <w:rFonts w:ascii="Times New Roman" w:hAnsi="Times New Roman" w:cs="Times New Roman"/>
          <w:lang w:eastAsia="en-US"/>
        </w:rPr>
      </w:pPr>
    </w:p>
    <w:p w:rsidR="009D7B5E" w:rsidRDefault="006E0CD1" w:rsidP="00345FAB">
      <w:pPr>
        <w:pStyle w:val="cabealho2"/>
        <w:rPr>
          <w:rFonts w:ascii="Times New Roman" w:hAnsi="Times New Roman" w:cs="Times New Roman"/>
          <w:lang w:eastAsia="en-US"/>
        </w:rPr>
      </w:pPr>
      <w:bookmarkStart w:id="10" w:name="_Toc533767853"/>
      <w:r w:rsidRPr="009D7B5E">
        <w:rPr>
          <w:rFonts w:ascii="Times New Roman" w:hAnsi="Times New Roman" w:cs="Times New Roman"/>
          <w:lang w:eastAsia="en-US"/>
        </w:rPr>
        <w:t>Web</w:t>
      </w:r>
      <w:bookmarkEnd w:id="10"/>
    </w:p>
    <w:p w:rsidR="00345FAB" w:rsidRPr="00345FAB" w:rsidRDefault="00345FAB" w:rsidP="00345FAB">
      <w:pPr>
        <w:rPr>
          <w:lang w:eastAsia="en-US"/>
        </w:rPr>
      </w:pPr>
    </w:p>
    <w:p w:rsidR="00C31644" w:rsidRPr="009D7B5E" w:rsidRDefault="00C31644" w:rsidP="00C31644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bookmarkStart w:id="11" w:name="_Toc533767854"/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1.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qualquer tipo de usuário (administrador ou cliente);</w:t>
      </w:r>
    </w:p>
    <w:p w:rsidR="00C31644" w:rsidRPr="009D7B5E" w:rsidRDefault="00C31644" w:rsidP="00C31644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2.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categorias (contendo nome);</w:t>
      </w:r>
    </w:p>
    <w:p w:rsidR="00C31644" w:rsidRPr="009D7B5E" w:rsidRDefault="00C31644" w:rsidP="00C31644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3.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o lançamento de um filme/série (contendo título, uma pequena sinopse, a categoria vinculada, tempo de duração, e se é filme ou série e a data de lançamento);</w:t>
      </w:r>
    </w:p>
    <w:p w:rsidR="009D7B5E" w:rsidRPr="009D7B5E" w:rsidRDefault="00C31644" w:rsidP="009D7B5E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4.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cliente poderá visualizar todos os lançamentos publicados;</w:t>
      </w:r>
    </w:p>
    <w:p w:rsidR="009D7B5E" w:rsidRPr="009D7B5E" w:rsidRDefault="009D7B5E" w:rsidP="009D7B5E">
      <w:pPr>
        <w:rPr>
          <w:rFonts w:cs="Times New Roman"/>
          <w:color w:val="000000" w:themeColor="text1"/>
          <w:u w:val="single"/>
        </w:rPr>
      </w:pPr>
      <w:r w:rsidRPr="009D7B5E">
        <w:rPr>
          <w:rFonts w:cs="Times New Roman"/>
          <w:color w:val="000000" w:themeColor="text1"/>
          <w:u w:val="single"/>
        </w:rPr>
        <w:t>Administrador</w:t>
      </w:r>
    </w:p>
    <w:p w:rsidR="009D7B5E" w:rsidRP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</w:rPr>
        <w:t>5.</w:t>
      </w:r>
      <w:r w:rsidRPr="009D7B5E">
        <w:rPr>
          <w:rFonts w:cs="Times New Roman"/>
          <w:color w:val="000000" w:themeColor="text1"/>
        </w:rPr>
        <w:tab/>
        <w:t>Cadastro de novos usuários (pode deixar um endpoint público para cadastro de novos clientes e um outro endpoint aonde administradores cadastram outros administradores);</w:t>
      </w:r>
    </w:p>
    <w:p w:rsidR="009D7B5E" w:rsidRP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  <w:lang w:eastAsia="en-US"/>
        </w:rPr>
        <w:t>6.</w:t>
      </w:r>
      <w:r w:rsidRPr="009D7B5E">
        <w:rPr>
          <w:rFonts w:cs="Times New Roman"/>
          <w:color w:val="000000" w:themeColor="text1"/>
          <w:lang w:eastAsia="en-US"/>
        </w:rPr>
        <w:tab/>
      </w:r>
      <w:r w:rsidRPr="009D7B5E">
        <w:rPr>
          <w:rFonts w:cs="Times New Roman"/>
          <w:color w:val="000000" w:themeColor="text1"/>
        </w:rPr>
        <w:t>Criar, Atualizar e Deletar Lançamentos;</w:t>
      </w:r>
    </w:p>
    <w:p w:rsidR="009D7B5E" w:rsidRP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</w:rPr>
        <w:t>7.</w:t>
      </w:r>
      <w:r w:rsidRPr="009D7B5E">
        <w:rPr>
          <w:rFonts w:cs="Times New Roman"/>
          <w:color w:val="000000" w:themeColor="text1"/>
        </w:rPr>
        <w:tab/>
        <w:t>Cadastrar/Listar/Atualizar Categorias;</w:t>
      </w:r>
    </w:p>
    <w:p w:rsid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</w:rPr>
        <w:t>8.</w:t>
      </w:r>
      <w:r w:rsidRPr="009D7B5E">
        <w:rPr>
          <w:rFonts w:cs="Times New Roman"/>
          <w:color w:val="000000" w:themeColor="text1"/>
        </w:rPr>
        <w:tab/>
        <w:t>Cadastrar/Listar/Atualizar Plataformas/Mídias;</w:t>
      </w:r>
    </w:p>
    <w:p w:rsidR="009D7B5E" w:rsidRDefault="009D7B5E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Para demonstração dessas e outras Funcionalidades é necessário o aplicativo de apoio chamado Postman onde na pasta Postman do Projeto OpFlix será disponibilizado por meio de GitHub no repositório como o link </w:t>
      </w:r>
    </w:p>
    <w:p w:rsidR="009D7B5E" w:rsidRDefault="00332938" w:rsidP="009D7B5E">
      <w:pPr>
        <w:rPr>
          <w:rFonts w:cs="Times New Roman"/>
          <w:color w:val="000000" w:themeColor="text1"/>
        </w:rPr>
      </w:pPr>
      <w:hyperlink r:id="rId21" w:history="1">
        <w:r w:rsidR="009D7B5E" w:rsidRPr="00B16A51">
          <w:rPr>
            <w:rStyle w:val="Hyperlink"/>
            <w:rFonts w:cs="Times New Roman"/>
          </w:rPr>
          <w:t>https://github.com/brunohesilva/2s2019-sprint-2-backend-OpFlix.git</w:t>
        </w:r>
      </w:hyperlink>
    </w:p>
    <w:p w:rsidR="009D7B5E" w:rsidRDefault="009D7B5E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exportar a coleção é testar as funcionalidades </w:t>
      </w:r>
      <w:r w:rsidR="004771D0">
        <w:rPr>
          <w:rFonts w:cs="Times New Roman"/>
          <w:color w:val="000000" w:themeColor="text1"/>
        </w:rPr>
        <w:t>listadas acima.</w:t>
      </w:r>
    </w:p>
    <w:p w:rsidR="00711DA6" w:rsidRDefault="00711DA6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O acesso ao Postman se dá por meio do download do software por meio do site oficial, depois pegar a coleção exportada na Git descrito acima para poder fazer os testes.</w:t>
      </w:r>
    </w:p>
    <w:p w:rsidR="00711DA6" w:rsidRDefault="00711DA6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O deploy do projeto é necessariamente no aplicativo Visual Studio onde na pasta com os projetos correspondentes abrir o projeto </w:t>
      </w:r>
      <w:r w:rsidRPr="00711DA6">
        <w:rPr>
          <w:rFonts w:cs="Times New Roman"/>
          <w:color w:val="000000" w:themeColor="text1"/>
        </w:rPr>
        <w:t>Senai.OpFlix.WebApi</w:t>
      </w:r>
      <w:r>
        <w:rPr>
          <w:rFonts w:cs="Times New Roman"/>
          <w:color w:val="000000" w:themeColor="text1"/>
        </w:rPr>
        <w:t xml:space="preserve"> </w:t>
      </w:r>
      <w:r w:rsidR="00C4362B">
        <w:rPr>
          <w:rFonts w:cs="Times New Roman"/>
          <w:color w:val="000000" w:themeColor="text1"/>
        </w:rPr>
        <w:t>e apertar o as teclas Ctrl + F5 para iniciar a aplicação.</w:t>
      </w:r>
    </w:p>
    <w:p w:rsidR="00C4362B" w:rsidRDefault="00C4362B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A importação do projeto no Postman se da por meio de abrir o aplicativo, depois clicar no botão Import depois no botão Chose Files e só selecionar a coleção disponibilizada </w:t>
      </w:r>
      <w:r w:rsidR="00345FAB">
        <w:rPr>
          <w:rFonts w:cs="Times New Roman"/>
          <w:color w:val="000000" w:themeColor="text1"/>
        </w:rPr>
        <w:t>no</w:t>
      </w:r>
      <w:r>
        <w:rPr>
          <w:rFonts w:cs="Times New Roman"/>
          <w:color w:val="000000" w:themeColor="text1"/>
        </w:rPr>
        <w:t xml:space="preserve"> Git.</w:t>
      </w:r>
    </w:p>
    <w:p w:rsidR="00C4362B" w:rsidRDefault="00C4362B" w:rsidP="00345FAB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Os pacotes do Nugget utilizados foram </w:t>
      </w:r>
      <w:r w:rsidRPr="00C4362B">
        <w:rPr>
          <w:rFonts w:cs="Times New Roman"/>
          <w:color w:val="000000" w:themeColor="text1"/>
        </w:rPr>
        <w:t>Swashbuckle.AspNetCore 4.0.</w:t>
      </w:r>
      <w:r>
        <w:rPr>
          <w:rFonts w:cs="Times New Roman"/>
          <w:color w:val="000000" w:themeColor="text1"/>
        </w:rPr>
        <w:t xml:space="preserve">1, </w:t>
      </w:r>
      <w:r w:rsidRPr="00C4362B">
        <w:rPr>
          <w:rFonts w:cs="Times New Roman"/>
          <w:color w:val="000000" w:themeColor="text1"/>
        </w:rPr>
        <w:t>System.Data.SqlClient 4.6.1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Microsoft.EntityFrameworkCore.SqlServer 2.1.11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Microsoft.EntityFrameworkCore.SqlServer.Design 1.1.6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Microsoft.EntityFrameworkCore.Tools 2.1.11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Microsoft.AspNetCore.Authentication.JwtBearer 2.1.1</w:t>
      </w:r>
      <w:r w:rsidR="00345FAB">
        <w:rPr>
          <w:rFonts w:cs="Times New Roman"/>
          <w:color w:val="000000" w:themeColor="text1"/>
        </w:rPr>
        <w:t xml:space="preserve">, </w:t>
      </w:r>
      <w:r w:rsidR="00345FAB" w:rsidRPr="00345FAB">
        <w:rPr>
          <w:rFonts w:cs="Times New Roman"/>
          <w:color w:val="000000" w:themeColor="text1"/>
        </w:rPr>
        <w:t>System.IdentityModel.Tokens.Jwt 5.5.0</w:t>
      </w:r>
      <w:r w:rsidR="00345FAB">
        <w:rPr>
          <w:rFonts w:cs="Times New Roman"/>
          <w:color w:val="000000" w:themeColor="text1"/>
        </w:rPr>
        <w:t>.</w:t>
      </w:r>
    </w:p>
    <w:p w:rsidR="00711DA6" w:rsidRPr="00F82883" w:rsidRDefault="00345FAB" w:rsidP="009D7B5E">
      <w:pPr>
        <w:rPr>
          <w:rFonts w:cs="Times New Roman"/>
          <w:color w:val="000000" w:themeColor="text1"/>
          <w:u w:val="single"/>
        </w:rPr>
      </w:pPr>
      <w:r>
        <w:rPr>
          <w:rFonts w:cs="Times New Roman"/>
          <w:color w:val="000000" w:themeColor="text1"/>
        </w:rPr>
        <w:t xml:space="preserve"> O projeto está arquitetado em um sistema Web API.</w:t>
      </w:r>
    </w:p>
    <w:p w:rsidR="00345FAB" w:rsidRDefault="00345FAB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A criação do Banco de Dados se </w:t>
      </w:r>
      <w:r w:rsidR="00F82883">
        <w:rPr>
          <w:rFonts w:cs="Times New Roman"/>
          <w:color w:val="000000" w:themeColor="text1"/>
        </w:rPr>
        <w:t>dá</w:t>
      </w:r>
      <w:r>
        <w:rPr>
          <w:rFonts w:cs="Times New Roman"/>
          <w:color w:val="000000" w:themeColor="text1"/>
        </w:rPr>
        <w:t xml:space="preserve"> pela execução dos scripts enviados no </w:t>
      </w:r>
      <w:r>
        <w:t>SQL Server Management</w:t>
      </w:r>
      <w:r w:rsidR="00F82883">
        <w:t>.</w:t>
      </w:r>
    </w:p>
    <w:p w:rsidR="006E0CD1" w:rsidRDefault="006E0CD1" w:rsidP="00C31644">
      <w:pPr>
        <w:pStyle w:val="cabealho2"/>
        <w:rPr>
          <w:lang w:eastAsia="en-US"/>
        </w:rPr>
      </w:pPr>
      <w:r>
        <w:rPr>
          <w:lang w:eastAsia="en-US"/>
        </w:rPr>
        <w:lastRenderedPageBreak/>
        <w:t>Mobile</w:t>
      </w:r>
      <w:bookmarkEnd w:id="11"/>
    </w:p>
    <w:p w:rsidR="008C0E3F" w:rsidRDefault="008C0E3F" w:rsidP="008C0E3F">
      <w:pPr>
        <w:rPr>
          <w:lang w:eastAsia="en-US"/>
        </w:rPr>
      </w:pPr>
    </w:p>
    <w:p w:rsidR="008C0E3F" w:rsidRDefault="008C0E3F" w:rsidP="008C0E3F">
      <w:pPr>
        <w:rPr>
          <w:color w:val="auto"/>
          <w:lang w:eastAsia="en-US"/>
        </w:rPr>
      </w:pPr>
      <w:r w:rsidRPr="008C0E3F">
        <w:rPr>
          <w:color w:val="auto"/>
          <w:lang w:eastAsia="en-US"/>
        </w:rPr>
        <w:t>1.</w:t>
      </w:r>
      <w:r w:rsidRPr="008C0E3F">
        <w:rPr>
          <w:color w:val="auto"/>
          <w:lang w:eastAsia="en-US"/>
        </w:rPr>
        <w:tab/>
        <w:t>O cliente poderá visualizar todos os lançamentos</w:t>
      </w:r>
      <w:r>
        <w:rPr>
          <w:color w:val="auto"/>
          <w:lang w:eastAsia="en-US"/>
        </w:rPr>
        <w:t>;</w:t>
      </w:r>
    </w:p>
    <w:p w:rsidR="008C0E3F" w:rsidRPr="008C0E3F" w:rsidRDefault="008C0E3F" w:rsidP="008C0E3F">
      <w:pPr>
        <w:rPr>
          <w:color w:val="auto"/>
          <w:lang w:eastAsia="en-US"/>
        </w:rPr>
      </w:pPr>
      <w:r>
        <w:rPr>
          <w:color w:val="auto"/>
          <w:lang w:eastAsia="en-US"/>
        </w:rPr>
        <w:t xml:space="preserve">2.          </w:t>
      </w:r>
      <w:r w:rsidRPr="008C0E3F">
        <w:rPr>
          <w:color w:val="auto"/>
          <w:lang w:eastAsia="en-US"/>
        </w:rPr>
        <w:t>O cliente poderá realizar a ordenação por data de lançamento e/ou categoria;</w:t>
      </w:r>
    </w:p>
    <w:p w:rsidR="008C0E3F" w:rsidRDefault="008C0E3F" w:rsidP="008C0E3F">
      <w:pPr>
        <w:rPr>
          <w:color w:val="auto"/>
          <w:lang w:eastAsia="en-US"/>
        </w:rPr>
      </w:pPr>
      <w:r w:rsidRPr="008C0E3F">
        <w:rPr>
          <w:color w:val="auto"/>
          <w:lang w:eastAsia="en-US"/>
        </w:rPr>
        <w:t>Para a visualização da demais funcionalidades é necessário a utilização do software Android Studio</w:t>
      </w:r>
      <w:r>
        <w:rPr>
          <w:color w:val="auto"/>
          <w:lang w:eastAsia="en-US"/>
        </w:rPr>
        <w:t xml:space="preserve"> pelos seguintes passos indo na opção configure AVD MANAGER, se você não tiver crie um emulador e clique no botão Play para iniciar o emulador </w:t>
      </w:r>
    </w:p>
    <w:p w:rsidR="00CA35DB" w:rsidRDefault="008C0E3F" w:rsidP="008C0E3F">
      <w:pPr>
        <w:rPr>
          <w:color w:val="auto"/>
          <w:lang w:eastAsia="en-US"/>
        </w:rPr>
      </w:pPr>
      <w:r>
        <w:rPr>
          <w:color w:val="auto"/>
          <w:lang w:eastAsia="en-US"/>
        </w:rPr>
        <w:t xml:space="preserve">Para iniciação do projeto você precisa abrir CMD como Administrador, dar </w:t>
      </w:r>
      <w:proofErr w:type="spellStart"/>
      <w:r>
        <w:rPr>
          <w:color w:val="auto"/>
          <w:lang w:eastAsia="en-US"/>
        </w:rPr>
        <w:t>Cd</w:t>
      </w:r>
      <w:proofErr w:type="spellEnd"/>
      <w:r>
        <w:rPr>
          <w:color w:val="auto"/>
          <w:lang w:eastAsia="en-US"/>
        </w:rPr>
        <w:t xml:space="preserve"> na pasta do Projeto </w:t>
      </w:r>
      <w:r w:rsidR="00CA35DB">
        <w:rPr>
          <w:color w:val="auto"/>
          <w:lang w:eastAsia="en-US"/>
        </w:rPr>
        <w:t xml:space="preserve">e depois colocar o seguinte comando </w:t>
      </w:r>
      <w:r w:rsidR="00CA35DB" w:rsidRPr="00CA35DB">
        <w:rPr>
          <w:color w:val="auto"/>
          <w:lang w:eastAsia="en-US"/>
        </w:rPr>
        <w:t xml:space="preserve">C:\Users\*CPF*\AppData\Roaming\npm\react-native </w:t>
      </w:r>
      <w:proofErr w:type="spellStart"/>
      <w:r w:rsidR="00CA35DB" w:rsidRPr="00CA35DB">
        <w:rPr>
          <w:color w:val="auto"/>
          <w:lang w:eastAsia="en-US"/>
        </w:rPr>
        <w:t>run-android</w:t>
      </w:r>
      <w:proofErr w:type="spellEnd"/>
    </w:p>
    <w:p w:rsidR="00CA35DB" w:rsidRDefault="00332938" w:rsidP="008C0E3F">
      <w:pPr>
        <w:rPr>
          <w:color w:val="auto"/>
          <w:lang w:eastAsia="en-US"/>
        </w:rPr>
      </w:pPr>
      <w:hyperlink r:id="rId22" w:history="1">
        <w:r w:rsidR="00CA35DB" w:rsidRPr="00332703">
          <w:rPr>
            <w:rStyle w:val="Hyperlink"/>
            <w:lang w:eastAsia="en-US"/>
          </w:rPr>
          <w:t>https://github.com/brunohesilva/2s2019-sprint-4-mobile-OpFlix.git</w:t>
        </w:r>
      </w:hyperlink>
    </w:p>
    <w:p w:rsidR="00CA35DB" w:rsidRDefault="00CA35DB" w:rsidP="008C0E3F">
      <w:pPr>
        <w:rPr>
          <w:color w:val="auto"/>
          <w:lang w:eastAsia="en-US"/>
        </w:rPr>
      </w:pPr>
      <w:r>
        <w:rPr>
          <w:color w:val="auto"/>
          <w:lang w:eastAsia="en-US"/>
        </w:rPr>
        <w:t xml:space="preserve">E necessária as seguinte </w:t>
      </w:r>
      <w:proofErr w:type="spellStart"/>
      <w:r>
        <w:rPr>
          <w:color w:val="auto"/>
          <w:lang w:eastAsia="en-US"/>
        </w:rPr>
        <w:t>dependecias</w:t>
      </w:r>
      <w:proofErr w:type="spellEnd"/>
      <w:r>
        <w:rPr>
          <w:color w:val="auto"/>
          <w:lang w:eastAsia="en-US"/>
        </w:rPr>
        <w:t xml:space="preserve"> na pasta do projeto por meio do CMD na pasta do projeto </w:t>
      </w:r>
      <w:proofErr w:type="spellStart"/>
      <w:r w:rsidRPr="00CA35DB">
        <w:rPr>
          <w:color w:val="auto"/>
          <w:lang w:eastAsia="en-US"/>
        </w:rPr>
        <w:t>npm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install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react-navigation</w:t>
      </w:r>
      <w:proofErr w:type="spellEnd"/>
      <w:r>
        <w:rPr>
          <w:color w:val="auto"/>
          <w:lang w:eastAsia="en-US"/>
        </w:rPr>
        <w:t xml:space="preserve">, </w:t>
      </w:r>
      <w:proofErr w:type="spellStart"/>
      <w:r w:rsidRPr="00CA35DB">
        <w:rPr>
          <w:color w:val="auto"/>
          <w:lang w:eastAsia="en-US"/>
        </w:rPr>
        <w:t>npm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install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react-native-reanimated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react-native-gesture-handler</w:t>
      </w:r>
      <w:proofErr w:type="spellEnd"/>
      <w:r w:rsidRPr="00CA35DB">
        <w:rPr>
          <w:color w:val="auto"/>
          <w:lang w:eastAsia="en-US"/>
        </w:rPr>
        <w:t xml:space="preserve"> </w:t>
      </w:r>
      <w:hyperlink r:id="rId23" w:history="1">
        <w:r w:rsidRPr="00332703">
          <w:rPr>
            <w:rStyle w:val="Hyperlink"/>
            <w:lang w:eastAsia="en-US"/>
          </w:rPr>
          <w:t>react-native-screens@^1.0.0-alpha.23</w:t>
        </w:r>
      </w:hyperlink>
      <w:r>
        <w:rPr>
          <w:color w:val="auto"/>
          <w:lang w:eastAsia="en-US"/>
        </w:rPr>
        <w:t xml:space="preserve">, </w:t>
      </w:r>
      <w:proofErr w:type="spellStart"/>
      <w:r w:rsidRPr="00CA35DB">
        <w:rPr>
          <w:color w:val="auto"/>
          <w:lang w:eastAsia="en-US"/>
        </w:rPr>
        <w:t>npm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install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react-navigation-tabs</w:t>
      </w:r>
      <w:proofErr w:type="spellEnd"/>
      <w:r>
        <w:rPr>
          <w:color w:val="auto"/>
          <w:lang w:eastAsia="en-US"/>
        </w:rPr>
        <w:t xml:space="preserve">, </w:t>
      </w:r>
      <w:proofErr w:type="spellStart"/>
      <w:r w:rsidRPr="00CA35DB">
        <w:rPr>
          <w:color w:val="auto"/>
          <w:lang w:eastAsia="en-US"/>
        </w:rPr>
        <w:t>npm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install</w:t>
      </w:r>
      <w:proofErr w:type="spellEnd"/>
      <w:r w:rsidRPr="00CA35DB">
        <w:rPr>
          <w:color w:val="auto"/>
          <w:lang w:eastAsia="en-US"/>
        </w:rPr>
        <w:t xml:space="preserve"> --</w:t>
      </w:r>
      <w:proofErr w:type="spellStart"/>
      <w:r w:rsidRPr="00CA35DB">
        <w:rPr>
          <w:color w:val="auto"/>
          <w:lang w:eastAsia="en-US"/>
        </w:rPr>
        <w:t>save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react-navigation-stack</w:t>
      </w:r>
      <w:proofErr w:type="spellEnd"/>
      <w:r>
        <w:rPr>
          <w:color w:val="auto"/>
          <w:lang w:eastAsia="en-US"/>
        </w:rPr>
        <w:t xml:space="preserve">, </w:t>
      </w:r>
      <w:proofErr w:type="spellStart"/>
      <w:r w:rsidRPr="00CA35DB">
        <w:rPr>
          <w:color w:val="auto"/>
          <w:lang w:eastAsia="en-US"/>
        </w:rPr>
        <w:t>npm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install</w:t>
      </w:r>
      <w:proofErr w:type="spellEnd"/>
      <w:r w:rsidRPr="00CA35DB">
        <w:rPr>
          <w:color w:val="auto"/>
          <w:lang w:eastAsia="en-US"/>
        </w:rPr>
        <w:t xml:space="preserve"> </w:t>
      </w:r>
      <w:proofErr w:type="spellStart"/>
      <w:r w:rsidRPr="00CA35DB">
        <w:rPr>
          <w:color w:val="auto"/>
          <w:lang w:eastAsia="en-US"/>
        </w:rPr>
        <w:t>jwt-decode</w:t>
      </w:r>
      <w:proofErr w:type="spellEnd"/>
    </w:p>
    <w:p w:rsidR="00CA35DB" w:rsidRDefault="00CA35DB" w:rsidP="008C0E3F">
      <w:pPr>
        <w:rPr>
          <w:color w:val="auto"/>
          <w:lang w:eastAsia="en-US"/>
        </w:rPr>
      </w:pPr>
      <w:r>
        <w:rPr>
          <w:color w:val="auto"/>
          <w:lang w:eastAsia="en-US"/>
        </w:rPr>
        <w:t xml:space="preserve">Colocar na pasta </w:t>
      </w:r>
      <w:proofErr w:type="spellStart"/>
      <w:r w:rsidRPr="00CA35DB">
        <w:rPr>
          <w:color w:val="auto"/>
          <w:lang w:eastAsia="en-US"/>
        </w:rPr>
        <w:t>android</w:t>
      </w:r>
      <w:proofErr w:type="spellEnd"/>
      <w:r>
        <w:rPr>
          <w:color w:val="auto"/>
          <w:lang w:eastAsia="en-US"/>
        </w:rPr>
        <w:t xml:space="preserve"> do projeto no Visual Studio </w:t>
      </w:r>
      <w:proofErr w:type="spellStart"/>
      <w:r>
        <w:rPr>
          <w:color w:val="auto"/>
          <w:lang w:eastAsia="en-US"/>
        </w:rPr>
        <w:t>Code</w:t>
      </w:r>
      <w:proofErr w:type="spellEnd"/>
    </w:p>
    <w:p w:rsidR="00CA35DB" w:rsidRDefault="00CA35DB" w:rsidP="008C0E3F">
      <w:pPr>
        <w:rPr>
          <w:color w:val="auto"/>
          <w:lang w:eastAsia="en-US"/>
        </w:rPr>
      </w:pPr>
      <w:proofErr w:type="spellStart"/>
      <w:r w:rsidRPr="00CA35DB">
        <w:rPr>
          <w:color w:val="auto"/>
          <w:lang w:eastAsia="en-US"/>
        </w:rPr>
        <w:t>android</w:t>
      </w:r>
      <w:proofErr w:type="spellEnd"/>
      <w:r w:rsidRPr="00CA35DB">
        <w:rPr>
          <w:color w:val="auto"/>
          <w:lang w:eastAsia="en-US"/>
        </w:rPr>
        <w:t xml:space="preserve"> -&gt; app -&gt; </w:t>
      </w:r>
      <w:proofErr w:type="spellStart"/>
      <w:proofErr w:type="gramStart"/>
      <w:r w:rsidRPr="00CA35DB">
        <w:rPr>
          <w:color w:val="auto"/>
          <w:lang w:eastAsia="en-US"/>
        </w:rPr>
        <w:t>build.gradle</w:t>
      </w:r>
      <w:proofErr w:type="spellEnd"/>
      <w:proofErr w:type="gramEnd"/>
    </w:p>
    <w:p w:rsidR="00CA35DB" w:rsidRPr="00CA35DB" w:rsidRDefault="00CA35DB" w:rsidP="00CA35DB">
      <w:pPr>
        <w:rPr>
          <w:color w:val="auto"/>
          <w:lang w:eastAsia="en-US"/>
        </w:rPr>
      </w:pPr>
      <w:proofErr w:type="spellStart"/>
      <w:r w:rsidRPr="00CA35DB">
        <w:rPr>
          <w:color w:val="auto"/>
          <w:lang w:eastAsia="en-US"/>
        </w:rPr>
        <w:t>implementation</w:t>
      </w:r>
      <w:proofErr w:type="spellEnd"/>
      <w:r w:rsidRPr="00CA35DB">
        <w:rPr>
          <w:color w:val="auto"/>
          <w:lang w:eastAsia="en-US"/>
        </w:rPr>
        <w:t xml:space="preserve"> '</w:t>
      </w:r>
      <w:proofErr w:type="gramStart"/>
      <w:r w:rsidRPr="00CA35DB">
        <w:rPr>
          <w:color w:val="auto"/>
          <w:lang w:eastAsia="en-US"/>
        </w:rPr>
        <w:t>androidx.appcompat</w:t>
      </w:r>
      <w:proofErr w:type="gramEnd"/>
      <w:r w:rsidRPr="00CA35DB">
        <w:rPr>
          <w:color w:val="auto"/>
          <w:lang w:eastAsia="en-US"/>
        </w:rPr>
        <w:t>:appcompat:1.1.0-rc01'</w:t>
      </w:r>
    </w:p>
    <w:p w:rsidR="00CA35DB" w:rsidRDefault="00CA35DB" w:rsidP="00CA35DB">
      <w:pPr>
        <w:rPr>
          <w:color w:val="auto"/>
          <w:lang w:eastAsia="en-US"/>
        </w:rPr>
      </w:pPr>
      <w:proofErr w:type="spellStart"/>
      <w:r w:rsidRPr="00CA35DB">
        <w:rPr>
          <w:color w:val="auto"/>
          <w:lang w:eastAsia="en-US"/>
        </w:rPr>
        <w:t>implementation</w:t>
      </w:r>
      <w:proofErr w:type="spellEnd"/>
      <w:r w:rsidRPr="00CA35DB">
        <w:rPr>
          <w:color w:val="auto"/>
          <w:lang w:eastAsia="en-US"/>
        </w:rPr>
        <w:t xml:space="preserve"> '</w:t>
      </w:r>
      <w:proofErr w:type="gramStart"/>
      <w:r w:rsidRPr="00CA35DB">
        <w:rPr>
          <w:color w:val="auto"/>
          <w:lang w:eastAsia="en-US"/>
        </w:rPr>
        <w:t>androidx.swiperefreshlayout</w:t>
      </w:r>
      <w:proofErr w:type="gramEnd"/>
      <w:r w:rsidRPr="00CA35DB">
        <w:rPr>
          <w:color w:val="auto"/>
          <w:lang w:eastAsia="en-US"/>
        </w:rPr>
        <w:t>:swiperefreshlayout:1.1.0-alpha02'</w:t>
      </w:r>
    </w:p>
    <w:p w:rsidR="00CA35DB" w:rsidRDefault="00CA35DB" w:rsidP="00CA35DB">
      <w:pPr>
        <w:rPr>
          <w:color w:val="auto"/>
          <w:lang w:eastAsia="en-US"/>
        </w:rPr>
      </w:pPr>
      <w:r>
        <w:rPr>
          <w:color w:val="auto"/>
          <w:lang w:eastAsia="en-US"/>
        </w:rPr>
        <w:t>Na secção dependências</w:t>
      </w:r>
    </w:p>
    <w:p w:rsidR="00CA35DB" w:rsidRDefault="00CA35DB" w:rsidP="00CA35DB">
      <w:pPr>
        <w:rPr>
          <w:color w:val="auto"/>
          <w:lang w:eastAsia="en-US"/>
        </w:rPr>
      </w:pPr>
    </w:p>
    <w:p w:rsidR="00CA35DB" w:rsidRPr="00A6002F" w:rsidRDefault="00CA35DB" w:rsidP="00CA35DB">
      <w:pPr>
        <w:rPr>
          <w:color w:val="auto"/>
          <w:u w:val="single"/>
          <w:lang w:eastAsia="en-US"/>
        </w:rPr>
      </w:pPr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EA1629" w:rsidRPr="00EA1629" w:rsidRDefault="00EA1629" w:rsidP="00EA1629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3178175</wp:posOffset>
            </wp:positionV>
            <wp:extent cx="5734050" cy="2434590"/>
            <wp:effectExtent l="0" t="0" r="0" b="381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r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724525" cy="2773045"/>
            <wp:effectExtent l="0" t="0" r="9525" b="825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r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629" w:rsidRDefault="00EA1629" w:rsidP="006E0CD1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5653405</wp:posOffset>
            </wp:positionV>
            <wp:extent cx="5724525" cy="2131060"/>
            <wp:effectExtent l="0" t="0" r="9525" b="254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r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lastRenderedPageBreak/>
        <w:t>Mobile</w:t>
      </w:r>
      <w:bookmarkEnd w:id="14"/>
    </w:p>
    <w:p w:rsidR="006E0CD1" w:rsidRPr="006E0CD1" w:rsidRDefault="00490FCC" w:rsidP="006E0CD1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196A420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2373630" cy="3726180"/>
            <wp:effectExtent l="0" t="0" r="7620" b="762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r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7EA5437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2176780" cy="3809365"/>
            <wp:effectExtent l="0" t="0" r="0" b="63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r4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FCC" w:rsidRDefault="00490FCC" w:rsidP="009A3F87">
      <w:pPr>
        <w:pStyle w:val="cabealho1"/>
      </w:pPr>
      <w:bookmarkStart w:id="15" w:name="_Toc533767858"/>
    </w:p>
    <w:p w:rsidR="00490FCC" w:rsidRDefault="00490FCC" w:rsidP="009A3F87">
      <w:pPr>
        <w:pStyle w:val="cabealho1"/>
      </w:pPr>
    </w:p>
    <w:p w:rsidR="00490FCC" w:rsidRDefault="00490FCC" w:rsidP="009A3F87">
      <w:pPr>
        <w:pStyle w:val="cabealho1"/>
      </w:pPr>
    </w:p>
    <w:p w:rsidR="00490FCC" w:rsidRDefault="00490FCC" w:rsidP="009A3F87">
      <w:pPr>
        <w:pStyle w:val="cabealho1"/>
      </w:pPr>
    </w:p>
    <w:p w:rsidR="00490FCC" w:rsidRDefault="00490FCC" w:rsidP="009A3F87">
      <w:pPr>
        <w:pStyle w:val="cabealho1"/>
      </w:pPr>
    </w:p>
    <w:p w:rsidR="00490FCC" w:rsidRDefault="00490FCC" w:rsidP="009A3F87">
      <w:pPr>
        <w:pStyle w:val="cabealho1"/>
      </w:pPr>
    </w:p>
    <w:p w:rsidR="00490FCC" w:rsidRDefault="00490FCC" w:rsidP="009A3F87">
      <w:pPr>
        <w:pStyle w:val="cabealho1"/>
      </w:pPr>
    </w:p>
    <w:p w:rsidR="00490FCC" w:rsidRDefault="00490FCC" w:rsidP="009A3F87">
      <w:pPr>
        <w:pStyle w:val="cabealho1"/>
      </w:pPr>
    </w:p>
    <w:p w:rsidR="00490FCC" w:rsidRDefault="00490FCC" w:rsidP="009A3F87">
      <w:pPr>
        <w:pStyle w:val="cabealho1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4F6D030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2329180" cy="4094480"/>
            <wp:effectExtent l="0" t="0" r="0" b="127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r2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45567E4">
            <wp:simplePos x="0" y="0"/>
            <wp:positionH relativeFrom="margin">
              <wp:align>right</wp:align>
            </wp:positionH>
            <wp:positionV relativeFrom="paragraph">
              <wp:posOffset>441325</wp:posOffset>
            </wp:positionV>
            <wp:extent cx="2299335" cy="3983990"/>
            <wp:effectExtent l="0" t="0" r="5715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r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FCC" w:rsidRDefault="00490FCC" w:rsidP="009A3F87">
      <w:pPr>
        <w:pStyle w:val="cabealho1"/>
      </w:pPr>
    </w:p>
    <w:p w:rsidR="00490FCC" w:rsidRDefault="00490FCC" w:rsidP="009A3F87">
      <w:pPr>
        <w:pStyle w:val="cabealho1"/>
      </w:pPr>
    </w:p>
    <w:p w:rsidR="00490FCC" w:rsidRPr="00135EC0" w:rsidRDefault="00490FCC" w:rsidP="009A3F87">
      <w:pPr>
        <w:pStyle w:val="cabealho1"/>
        <w:rPr>
          <w:u w:val="single"/>
        </w:rPr>
      </w:pPr>
    </w:p>
    <w:p w:rsidR="00490FCC" w:rsidRDefault="00490FCC" w:rsidP="00490FCC"/>
    <w:p w:rsidR="00490FCC" w:rsidRDefault="00490FCC" w:rsidP="00490FCC"/>
    <w:p w:rsidR="00490FCC" w:rsidRDefault="00490FCC" w:rsidP="00490FCC"/>
    <w:p w:rsidR="00490FCC" w:rsidRDefault="00490FCC" w:rsidP="00490FCC"/>
    <w:p w:rsidR="00490FCC" w:rsidRDefault="00490FCC" w:rsidP="00490FCC"/>
    <w:p w:rsidR="00490FCC" w:rsidRPr="00490FCC" w:rsidRDefault="00490FCC" w:rsidP="00490FCC"/>
    <w:p w:rsidR="008A7F37" w:rsidRDefault="009A3F87" w:rsidP="009A3F87">
      <w:pPr>
        <w:pStyle w:val="cabealho1"/>
      </w:pPr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Default="00E37C5D" w:rsidP="009A3F87"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-498475</wp:posOffset>
            </wp:positionH>
            <wp:positionV relativeFrom="paragraph">
              <wp:posOffset>390525</wp:posOffset>
            </wp:positionV>
            <wp:extent cx="3888105" cy="2130425"/>
            <wp:effectExtent l="0" t="0" r="0" b="317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F87" w:rsidRDefault="00E37C5D">
      <w:bookmarkStart w:id="16" w:name="_GoBack"/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page">
              <wp:posOffset>182880</wp:posOffset>
            </wp:positionH>
            <wp:positionV relativeFrom="paragraph">
              <wp:posOffset>4470400</wp:posOffset>
            </wp:positionV>
            <wp:extent cx="3875405" cy="208343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r3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6"/>
      <w:r>
        <w:rPr>
          <w:noProof/>
        </w:rPr>
        <w:drawing>
          <wp:anchor distT="0" distB="0" distL="114300" distR="114300" simplePos="0" relativeHeight="251684864" behindDoc="0" locked="0" layoutInCell="1" allowOverlap="1" wp14:anchorId="231114FF" wp14:editId="615F3B60">
            <wp:simplePos x="0" y="0"/>
            <wp:positionH relativeFrom="page">
              <wp:posOffset>3642360</wp:posOffset>
            </wp:positionH>
            <wp:positionV relativeFrom="paragraph">
              <wp:posOffset>6322060</wp:posOffset>
            </wp:positionV>
            <wp:extent cx="3794125" cy="210439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r4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2455545</wp:posOffset>
            </wp:positionH>
            <wp:positionV relativeFrom="paragraph">
              <wp:posOffset>2312670</wp:posOffset>
            </wp:positionV>
            <wp:extent cx="3876040" cy="213614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r2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F87"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Pr="00490FCC" w:rsidRDefault="00490FCC" w:rsidP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rPr>
          <w:rFonts w:eastAsiaTheme="minorHAnsi"/>
          <w:noProof/>
          <w:color w:val="FFFFFF" w:themeColor="background1"/>
          <w:sz w:val="22"/>
          <w:lang w:eastAsia="en-US"/>
        </w:rPr>
        <w:drawing>
          <wp:anchor distT="0" distB="0" distL="114300" distR="114300" simplePos="0" relativeHeight="251673600" behindDoc="1" locked="0" layoutInCell="1" allowOverlap="1" wp14:anchorId="5C1C42E6" wp14:editId="433F69AA">
            <wp:simplePos x="0" y="0"/>
            <wp:positionH relativeFrom="margin">
              <wp:align>right</wp:align>
            </wp:positionH>
            <wp:positionV relativeFrom="paragraph">
              <wp:posOffset>4253865</wp:posOffset>
            </wp:positionV>
            <wp:extent cx="2647950" cy="3978238"/>
            <wp:effectExtent l="0" t="0" r="0" b="381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troPrototipo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78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noProof/>
          <w:color w:val="FFFFFF" w:themeColor="background1"/>
          <w:sz w:val="22"/>
          <w:lang w:eastAsia="en-US"/>
        </w:rPr>
        <w:drawing>
          <wp:anchor distT="0" distB="0" distL="114300" distR="114300" simplePos="0" relativeHeight="251671552" behindDoc="1" locked="0" layoutInCell="1" allowOverlap="1" wp14:anchorId="72C57F1D" wp14:editId="1DAA6C01">
            <wp:simplePos x="0" y="0"/>
            <wp:positionH relativeFrom="margin">
              <wp:align>left</wp:align>
            </wp:positionH>
            <wp:positionV relativeFrom="paragraph">
              <wp:posOffset>4220210</wp:posOffset>
            </wp:positionV>
            <wp:extent cx="2514600" cy="3977172"/>
            <wp:effectExtent l="0" t="0" r="0" b="444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filPrototip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24591" cy="3992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noProof/>
          <w:color w:val="FFFFFF" w:themeColor="background1"/>
          <w:sz w:val="22"/>
          <w:lang w:eastAsia="en-US"/>
        </w:rPr>
        <w:drawing>
          <wp:anchor distT="0" distB="0" distL="114300" distR="114300" simplePos="0" relativeHeight="251672576" behindDoc="1" locked="0" layoutInCell="1" allowOverlap="1" wp14:anchorId="2DFE2E91" wp14:editId="0B4D401A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476500" cy="3986952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ncamentosPrototipo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86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noProof/>
          <w:color w:val="FFFFFF" w:themeColor="background1"/>
          <w:sz w:val="22"/>
          <w:lang w:eastAsia="en-US"/>
        </w:rPr>
        <w:drawing>
          <wp:anchor distT="0" distB="0" distL="114300" distR="114300" simplePos="0" relativeHeight="251674624" behindDoc="1" locked="0" layoutInCell="1" allowOverlap="1" wp14:anchorId="2DA0ED9A" wp14:editId="11C803B7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447925" cy="4010223"/>
            <wp:effectExtent l="0" t="0" r="0" b="952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Prototip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70452" cy="4047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90FCC" w:rsidRDefault="00490FCC" w:rsidP="00490FCC">
      <w:pPr>
        <w:pStyle w:val="cabealho1"/>
      </w:pPr>
      <w:r>
        <w:lastRenderedPageBreak/>
        <w:t>Arquitetura do Projeto</w:t>
      </w:r>
    </w:p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533767862"/>
      <w:r>
        <w:t>Links</w:t>
      </w:r>
      <w:bookmarkEnd w:id="19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0" w:name="_Toc533767863"/>
      <w:r>
        <w:t>Livros</w:t>
      </w:r>
      <w:bookmarkEnd w:id="20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938" w:rsidRDefault="00332938">
      <w:pPr>
        <w:spacing w:after="0" w:line="240" w:lineRule="auto"/>
      </w:pPr>
      <w:r>
        <w:separator/>
      </w:r>
    </w:p>
  </w:endnote>
  <w:endnote w:type="continuationSeparator" w:id="0">
    <w:p w:rsidR="00332938" w:rsidRDefault="00332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332938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938" w:rsidRDefault="00332938">
      <w:pPr>
        <w:spacing w:after="0" w:line="240" w:lineRule="auto"/>
      </w:pPr>
      <w:r>
        <w:separator/>
      </w:r>
    </w:p>
  </w:footnote>
  <w:footnote w:type="continuationSeparator" w:id="0">
    <w:p w:rsidR="00332938" w:rsidRDefault="00332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1FCC"/>
    <w:rsid w:val="00135EC0"/>
    <w:rsid w:val="00173F68"/>
    <w:rsid w:val="00176F2A"/>
    <w:rsid w:val="001B6972"/>
    <w:rsid w:val="001E537E"/>
    <w:rsid w:val="00257CAE"/>
    <w:rsid w:val="002C440D"/>
    <w:rsid w:val="002E0003"/>
    <w:rsid w:val="003257E0"/>
    <w:rsid w:val="00332938"/>
    <w:rsid w:val="00345FAB"/>
    <w:rsid w:val="00362822"/>
    <w:rsid w:val="00376460"/>
    <w:rsid w:val="003A1B68"/>
    <w:rsid w:val="00407948"/>
    <w:rsid w:val="00456E37"/>
    <w:rsid w:val="0046629B"/>
    <w:rsid w:val="004771D0"/>
    <w:rsid w:val="00490FCC"/>
    <w:rsid w:val="004A0592"/>
    <w:rsid w:val="004D6443"/>
    <w:rsid w:val="005177BA"/>
    <w:rsid w:val="00524B9A"/>
    <w:rsid w:val="005824E0"/>
    <w:rsid w:val="00585F9D"/>
    <w:rsid w:val="00596D2F"/>
    <w:rsid w:val="005A62EC"/>
    <w:rsid w:val="005B6FF4"/>
    <w:rsid w:val="005D6315"/>
    <w:rsid w:val="00657A13"/>
    <w:rsid w:val="00674BE9"/>
    <w:rsid w:val="00695C1D"/>
    <w:rsid w:val="006E0CD1"/>
    <w:rsid w:val="006F3AFC"/>
    <w:rsid w:val="00711DA6"/>
    <w:rsid w:val="00723849"/>
    <w:rsid w:val="00730217"/>
    <w:rsid w:val="00763250"/>
    <w:rsid w:val="00792337"/>
    <w:rsid w:val="007C7D98"/>
    <w:rsid w:val="007F3CBC"/>
    <w:rsid w:val="00894B11"/>
    <w:rsid w:val="008A7F37"/>
    <w:rsid w:val="008B137F"/>
    <w:rsid w:val="008B1889"/>
    <w:rsid w:val="008C0E3F"/>
    <w:rsid w:val="008D4D82"/>
    <w:rsid w:val="009425DF"/>
    <w:rsid w:val="00952E23"/>
    <w:rsid w:val="00997D7D"/>
    <w:rsid w:val="009A3F87"/>
    <w:rsid w:val="009D7B5E"/>
    <w:rsid w:val="009E2D84"/>
    <w:rsid w:val="009F420E"/>
    <w:rsid w:val="00A25BD2"/>
    <w:rsid w:val="00A6002F"/>
    <w:rsid w:val="00A967A8"/>
    <w:rsid w:val="00B04636"/>
    <w:rsid w:val="00B36547"/>
    <w:rsid w:val="00B758BE"/>
    <w:rsid w:val="00BB5B9E"/>
    <w:rsid w:val="00BD3832"/>
    <w:rsid w:val="00C158DB"/>
    <w:rsid w:val="00C26497"/>
    <w:rsid w:val="00C31644"/>
    <w:rsid w:val="00C4362B"/>
    <w:rsid w:val="00C86073"/>
    <w:rsid w:val="00C86610"/>
    <w:rsid w:val="00C92BD1"/>
    <w:rsid w:val="00CA35DB"/>
    <w:rsid w:val="00D0024A"/>
    <w:rsid w:val="00D05035"/>
    <w:rsid w:val="00D22059"/>
    <w:rsid w:val="00D33598"/>
    <w:rsid w:val="00DA19B6"/>
    <w:rsid w:val="00DB563A"/>
    <w:rsid w:val="00DE3EA9"/>
    <w:rsid w:val="00E322DD"/>
    <w:rsid w:val="00E37C5D"/>
    <w:rsid w:val="00E43E78"/>
    <w:rsid w:val="00E6531E"/>
    <w:rsid w:val="00E95AA4"/>
    <w:rsid w:val="00EA1629"/>
    <w:rsid w:val="00EB66D8"/>
    <w:rsid w:val="00F03B38"/>
    <w:rsid w:val="00F400AB"/>
    <w:rsid w:val="00F82883"/>
    <w:rsid w:val="00FA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9D7B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unhideWhenUsed/>
    <w:qFormat/>
    <w:rsid w:val="008C0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fontTable" Target="fontTable.xml"/><Relationship Id="rId21" Type="http://schemas.openxmlformats.org/officeDocument/2006/relationships/hyperlink" Target="https://github.com/brunohesilva/2s2019-sprint-2-backend-OpFlix.git" TargetMode="External"/><Relationship Id="rId34" Type="http://schemas.openxmlformats.org/officeDocument/2006/relationships/image" Target="media/image1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29" Type="http://schemas.openxmlformats.org/officeDocument/2006/relationships/image" Target="media/image1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mailto:react-native-screens@%5e1.0.0-alpha.23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https://github.com/brunohesilva/2s2019-sprint-4-mobile-OpFlix.git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3288F"/>
    <w:rsid w:val="001D2EAA"/>
    <w:rsid w:val="00210111"/>
    <w:rsid w:val="00406E44"/>
    <w:rsid w:val="004265B1"/>
    <w:rsid w:val="004E19CA"/>
    <w:rsid w:val="00571EE0"/>
    <w:rsid w:val="005B317F"/>
    <w:rsid w:val="00762A33"/>
    <w:rsid w:val="00973EE1"/>
    <w:rsid w:val="00A01F43"/>
    <w:rsid w:val="00AC3D2E"/>
    <w:rsid w:val="00AC5395"/>
    <w:rsid w:val="00BC4E51"/>
    <w:rsid w:val="00BE0168"/>
    <w:rsid w:val="00C64A54"/>
    <w:rsid w:val="00DB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D6F93-DFE6-4B6B-B6AD-2C5B701CB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487</TotalTime>
  <Pages>15</Pages>
  <Words>1152</Words>
  <Characters>6227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Bruno Henrique Silva</cp:lastModifiedBy>
  <cp:revision>17</cp:revision>
  <dcterms:created xsi:type="dcterms:W3CDTF">2019-08-13T11:17:00Z</dcterms:created>
  <dcterms:modified xsi:type="dcterms:W3CDTF">2019-12-17T12:29:00Z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